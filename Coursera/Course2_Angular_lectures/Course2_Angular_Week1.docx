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B700C" w14:textId="2DDACAEA" w:rsidR="002E510B" w:rsidRPr="002E510B" w:rsidRDefault="002E510B" w:rsidP="002E510B">
      <w:pPr>
        <w:pStyle w:val="Heading3"/>
        <w:rPr>
          <w:sz w:val="48"/>
          <w:szCs w:val="48"/>
        </w:rPr>
      </w:pPr>
      <w:r>
        <w:t>Objectives and Outcomes</w:t>
      </w:r>
    </w:p>
    <w:p w14:paraId="47867C44" w14:textId="099A2433" w:rsidR="002E510B" w:rsidRDefault="002E510B" w:rsidP="002E510B">
      <w:pPr>
        <w:pStyle w:val="ListParagraph"/>
        <w:numPr>
          <w:ilvl w:val="0"/>
          <w:numId w:val="21"/>
        </w:numPr>
      </w:pPr>
      <w:r>
        <w:t>Get a basic overview of JavaScript frameworks</w:t>
      </w:r>
    </w:p>
    <w:p w14:paraId="0D5A0576" w14:textId="77777777" w:rsidR="002E510B" w:rsidRDefault="002E510B" w:rsidP="002E510B">
      <w:pPr>
        <w:pStyle w:val="ListParagraph"/>
        <w:numPr>
          <w:ilvl w:val="0"/>
          <w:numId w:val="21"/>
        </w:numPr>
      </w:pPr>
      <w:r>
        <w:t>Understand the architecture of an Angular application</w:t>
      </w:r>
    </w:p>
    <w:p w14:paraId="6EC8D036" w14:textId="20BFAF8E" w:rsidR="00680576" w:rsidRDefault="002E510B" w:rsidP="002E510B">
      <w:pPr>
        <w:pStyle w:val="ListParagraph"/>
        <w:numPr>
          <w:ilvl w:val="0"/>
          <w:numId w:val="21"/>
        </w:numPr>
      </w:pPr>
      <w:r>
        <w:t>Scaffold out a starter Angular application using angular-cli, the command line tool</w:t>
      </w:r>
    </w:p>
    <w:p w14:paraId="74BE9C12" w14:textId="1974E010" w:rsidR="00424600" w:rsidRDefault="00424600" w:rsidP="00424600"/>
    <w:p w14:paraId="635E268F" w14:textId="77777777" w:rsidR="000337AD" w:rsidRPr="000337AD" w:rsidRDefault="000337AD" w:rsidP="000337AD">
      <w:pPr>
        <w:pStyle w:val="Heading3"/>
      </w:pPr>
      <w:r w:rsidRPr="000337AD">
        <w:t>Exercise (Instructions): Getting Started with Angular</w:t>
      </w:r>
    </w:p>
    <w:p w14:paraId="7086A619" w14:textId="6EF0A1B9" w:rsidR="000337AD" w:rsidRDefault="000337AD" w:rsidP="000337AD"/>
    <w:p w14:paraId="0C388907" w14:textId="05C4728B" w:rsidR="000337AD" w:rsidRDefault="000337AD" w:rsidP="000337AD">
      <w:r w:rsidRPr="000337AD">
        <w:t>Installing Angular-CL</w:t>
      </w:r>
      <w:r>
        <w:t xml:space="preserve"> </w:t>
      </w:r>
      <w:r w:rsidRPr="000337AD">
        <w:t>globally</w:t>
      </w:r>
      <w:r>
        <w:t>:</w:t>
      </w:r>
    </w:p>
    <w:p w14:paraId="5C6AF5B8" w14:textId="77777777" w:rsidR="000337AD" w:rsidRPr="000337AD" w:rsidRDefault="000337AD" w:rsidP="000337AD">
      <w:pPr>
        <w:rPr>
          <w:rFonts w:ascii="Times New Roman" w:hAnsi="Times New Roman"/>
        </w:rPr>
      </w:pPr>
    </w:p>
    <w:p w14:paraId="46891778" w14:textId="06E6B90D" w:rsidR="000337AD" w:rsidRDefault="000337AD" w:rsidP="000337AD">
      <w:pPr>
        <w:ind w:firstLine="720"/>
      </w:pPr>
      <w:r>
        <w:t xml:space="preserve">$ </w:t>
      </w:r>
      <w:proofErr w:type="spellStart"/>
      <w:r w:rsidRPr="000337AD">
        <w:t>npm</w:t>
      </w:r>
      <w:proofErr w:type="spellEnd"/>
      <w:r w:rsidRPr="000337AD">
        <w:t xml:space="preserve"> install -g @angular/cli</w:t>
      </w:r>
    </w:p>
    <w:p w14:paraId="7FB85280" w14:textId="72EB07CB" w:rsidR="000337AD" w:rsidRDefault="000337AD" w:rsidP="000337AD"/>
    <w:p w14:paraId="2A22BC7E" w14:textId="77777777" w:rsidR="000337AD" w:rsidRDefault="000337AD" w:rsidP="000337AD">
      <w:pPr>
        <w:ind w:firstLine="720"/>
      </w:pPr>
      <w:r>
        <w:t xml:space="preserve">$ </w:t>
      </w:r>
      <w:r>
        <w:rPr>
          <w:rFonts w:eastAsia="SimSun"/>
          <w:lang w:eastAsia="ja-JP"/>
        </w:rPr>
        <w:t>ng -v</w:t>
      </w:r>
      <w:r w:rsidRPr="000337AD">
        <w:t xml:space="preserve"> </w:t>
      </w:r>
    </w:p>
    <w:p w14:paraId="097433C5" w14:textId="247B7771" w:rsidR="000337AD" w:rsidRDefault="000337AD" w:rsidP="000337AD">
      <w:pPr>
        <w:ind w:firstLine="720"/>
        <w:rPr>
          <w:rFonts w:eastAsia="SimSun"/>
          <w:lang w:eastAsia="ja-JP"/>
        </w:rPr>
      </w:pPr>
      <w:r>
        <w:t xml:space="preserve">$ </w:t>
      </w:r>
      <w:r w:rsidRPr="000337AD">
        <w:rPr>
          <w:rFonts w:eastAsia="SimSun"/>
          <w:lang w:eastAsia="ja-JP"/>
        </w:rPr>
        <w:t>ng help</w:t>
      </w:r>
    </w:p>
    <w:p w14:paraId="2FA1F32F" w14:textId="77777777" w:rsidR="000337AD" w:rsidRDefault="000337AD" w:rsidP="000337AD">
      <w:pPr>
        <w:ind w:firstLine="720"/>
        <w:rPr>
          <w:rFonts w:eastAsia="SimSun"/>
          <w:lang w:eastAsia="ja-JP"/>
        </w:rPr>
      </w:pPr>
    </w:p>
    <w:p w14:paraId="4E977BF6" w14:textId="6A16618C" w:rsidR="000337AD" w:rsidRDefault="000337AD" w:rsidP="000337AD">
      <w:r w:rsidRPr="000337AD">
        <w:t>and Serving an Angular Project using Angular-CLI</w:t>
      </w:r>
    </w:p>
    <w:p w14:paraId="49F90CE9" w14:textId="77777777" w:rsidR="000337AD" w:rsidRDefault="000337AD" w:rsidP="000337AD"/>
    <w:p w14:paraId="645BEFC9" w14:textId="2DAE1F77" w:rsidR="000337AD" w:rsidRPr="000337AD" w:rsidRDefault="000337AD" w:rsidP="000337AD">
      <w:r w:rsidRPr="000337AD">
        <w:t xml:space="preserve">Generating </w:t>
      </w:r>
      <w:r w:rsidRPr="000337AD">
        <w:t>a new Angular application named </w:t>
      </w:r>
      <w:proofErr w:type="spellStart"/>
      <w:r>
        <w:rPr>
          <w:i/>
        </w:rPr>
        <w:t>conF</w:t>
      </w:r>
      <w:r w:rsidRPr="000337AD">
        <w:rPr>
          <w:i/>
        </w:rPr>
        <w:t>usion</w:t>
      </w:r>
      <w:proofErr w:type="spellEnd"/>
      <w:r>
        <w:t>:</w:t>
      </w:r>
    </w:p>
    <w:p w14:paraId="20E22400" w14:textId="0189146A" w:rsidR="000337AD" w:rsidRDefault="000337AD" w:rsidP="000337AD">
      <w:pPr>
        <w:ind w:firstLine="720"/>
        <w:rPr>
          <w:rFonts w:eastAsia="SimSun"/>
          <w:lang w:eastAsia="ja-JP"/>
        </w:rPr>
      </w:pPr>
      <w:r>
        <w:rPr>
          <w:rFonts w:eastAsia="SimSun"/>
          <w:lang w:eastAsia="ja-JP"/>
        </w:rPr>
        <w:t xml:space="preserve">$ </w:t>
      </w:r>
      <w:r>
        <w:rPr>
          <w:rFonts w:eastAsia="SimSun"/>
          <w:lang w:eastAsia="ja-JP"/>
        </w:rPr>
        <w:t xml:space="preserve">ng new </w:t>
      </w:r>
      <w:proofErr w:type="spellStart"/>
      <w:r>
        <w:rPr>
          <w:rFonts w:eastAsia="SimSun"/>
          <w:lang w:eastAsia="ja-JP"/>
        </w:rPr>
        <w:t>conFusion</w:t>
      </w:r>
      <w:proofErr w:type="spellEnd"/>
      <w:r>
        <w:rPr>
          <w:rFonts w:eastAsia="SimSun"/>
          <w:lang w:eastAsia="ja-JP"/>
        </w:rPr>
        <w:t xml:space="preserve"> --style=</w:t>
      </w:r>
      <w:proofErr w:type="spellStart"/>
      <w:r>
        <w:rPr>
          <w:rFonts w:eastAsia="SimSun"/>
          <w:lang w:eastAsia="ja-JP"/>
        </w:rPr>
        <w:t>scss</w:t>
      </w:r>
      <w:proofErr w:type="spellEnd"/>
    </w:p>
    <w:p w14:paraId="764131A4" w14:textId="2E3A8896" w:rsidR="000337AD" w:rsidRDefault="000337AD" w:rsidP="000337AD">
      <w:pPr>
        <w:rPr>
          <w:rFonts w:eastAsia="SimSun"/>
          <w:lang w:eastAsia="ja-JP"/>
        </w:rPr>
      </w:pPr>
    </w:p>
    <w:p w14:paraId="35E74EBD" w14:textId="77777777" w:rsidR="000337AD" w:rsidRPr="000337AD" w:rsidRDefault="000337AD" w:rsidP="000337AD">
      <w:r w:rsidRPr="000337AD">
        <w:t xml:space="preserve">Move to the </w:t>
      </w:r>
      <w:proofErr w:type="spellStart"/>
      <w:r w:rsidRPr="000337AD">
        <w:t>conFusion</w:t>
      </w:r>
      <w:proofErr w:type="spellEnd"/>
      <w:r w:rsidRPr="000337AD">
        <w:t xml:space="preserve"> folder and type the following at the prompt:</w:t>
      </w:r>
    </w:p>
    <w:p w14:paraId="1696BCC9" w14:textId="77777777" w:rsidR="000337AD" w:rsidRDefault="000337AD" w:rsidP="000337AD">
      <w:pPr>
        <w:rPr>
          <w:rFonts w:eastAsia="SimSun" w:hint="eastAsia"/>
        </w:rPr>
      </w:pPr>
      <w:bookmarkStart w:id="0" w:name="_GoBack"/>
      <w:bookmarkEnd w:id="0"/>
    </w:p>
    <w:p w14:paraId="02E0D3B2" w14:textId="0DE2788F" w:rsidR="000337AD" w:rsidRDefault="000337AD" w:rsidP="000337AD">
      <w:pPr>
        <w:ind w:firstLine="720"/>
        <w:rPr>
          <w:rFonts w:eastAsia="SimSun"/>
          <w:lang w:eastAsia="ja-JP"/>
        </w:rPr>
      </w:pPr>
      <w:r>
        <w:rPr>
          <w:rFonts w:eastAsia="SimSun"/>
          <w:lang w:eastAsia="ja-JP"/>
        </w:rPr>
        <w:t xml:space="preserve">$ </w:t>
      </w:r>
      <w:proofErr w:type="spellStart"/>
      <w:r>
        <w:rPr>
          <w:rFonts w:eastAsia="SimSun"/>
          <w:lang w:eastAsia="ja-JP"/>
        </w:rPr>
        <w:t>npm</w:t>
      </w:r>
      <w:proofErr w:type="spellEnd"/>
      <w:r>
        <w:rPr>
          <w:rFonts w:eastAsia="SimSun"/>
          <w:lang w:eastAsia="ja-JP"/>
        </w:rPr>
        <w:t xml:space="preserve"> install</w:t>
      </w:r>
    </w:p>
    <w:p w14:paraId="578DDFBB" w14:textId="0B4CF982" w:rsidR="000337AD" w:rsidRDefault="000337AD" w:rsidP="000337AD">
      <w:pPr>
        <w:ind w:firstLine="720"/>
      </w:pPr>
      <w:r>
        <w:rPr>
          <w:rFonts w:eastAsia="SimSun"/>
          <w:lang w:eastAsia="ja-JP"/>
        </w:rPr>
        <w:t xml:space="preserve">$ </w:t>
      </w:r>
      <w:r>
        <w:rPr>
          <w:rFonts w:eastAsia="SimSun"/>
          <w:lang w:eastAsia="ja-JP"/>
        </w:rPr>
        <w:t>ng serve --open</w:t>
      </w:r>
    </w:p>
    <w:p w14:paraId="5AC85D3B" w14:textId="6684640E" w:rsidR="00424600" w:rsidRDefault="000337AD" w:rsidP="000337AD">
      <w:pPr>
        <w:ind w:firstLine="720"/>
      </w:pPr>
      <w:r>
        <w:t xml:space="preserve">or $ </w:t>
      </w:r>
      <w:r>
        <w:rPr>
          <w:rFonts w:eastAsia="SimSun"/>
          <w:lang w:eastAsia="ja-JP"/>
        </w:rPr>
        <w:t>ng serve</w:t>
      </w:r>
      <w:r>
        <w:rPr>
          <w:rFonts w:eastAsia="SimSun"/>
          <w:lang w:eastAsia="ja-JP"/>
        </w:rPr>
        <w:t xml:space="preserve">, then visit: </w:t>
      </w:r>
      <w:hyperlink r:id="rId8" w:history="1">
        <w:r w:rsidRPr="00946E90">
          <w:rPr>
            <w:rStyle w:val="Hyperlink"/>
          </w:rPr>
          <w:t>http://localhost:4200/</w:t>
        </w:r>
      </w:hyperlink>
    </w:p>
    <w:p w14:paraId="4F97BF5C" w14:textId="7FFF4C8B" w:rsidR="000337AD" w:rsidRDefault="000337AD" w:rsidP="000337AD">
      <w:pPr>
        <w:ind w:firstLine="720"/>
      </w:pPr>
    </w:p>
    <w:p w14:paraId="28CC081F" w14:textId="77777777" w:rsidR="000337AD" w:rsidRDefault="000337AD" w:rsidP="000337AD">
      <w:pPr>
        <w:pStyle w:val="Heading3"/>
      </w:pPr>
      <w:r>
        <w:t>Exercise (Instructions): Configuring your Angular Application</w:t>
      </w:r>
    </w:p>
    <w:p w14:paraId="0028658A" w14:textId="77777777" w:rsidR="000337AD" w:rsidRPr="00204DB5" w:rsidRDefault="000337AD" w:rsidP="000337AD">
      <w:pPr>
        <w:ind w:firstLine="720"/>
      </w:pPr>
    </w:p>
    <w:sectPr w:rsidR="000337AD" w:rsidRPr="00204DB5" w:rsidSect="00F4091D"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BA3DA" w14:textId="77777777" w:rsidR="0008274C" w:rsidRDefault="0008274C">
      <w:r>
        <w:separator/>
      </w:r>
    </w:p>
    <w:p w14:paraId="7D19E564" w14:textId="77777777" w:rsidR="0008274C" w:rsidRDefault="0008274C"/>
  </w:endnote>
  <w:endnote w:type="continuationSeparator" w:id="0">
    <w:p w14:paraId="4E6A0888" w14:textId="77777777" w:rsidR="0008274C" w:rsidRDefault="0008274C">
      <w:r>
        <w:continuationSeparator/>
      </w:r>
    </w:p>
    <w:p w14:paraId="54D62977" w14:textId="77777777" w:rsidR="0008274C" w:rsidRDefault="000827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746B2" w14:textId="77777777" w:rsidR="00F371E5" w:rsidRDefault="00F371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617281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7153E3" w14:textId="4AEE3771" w:rsidR="00F371E5" w:rsidRDefault="00F371E5" w:rsidP="00C07D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3E3C75" w14:textId="77777777" w:rsidR="00F371E5" w:rsidRDefault="00F371E5" w:rsidP="007F4AE1">
    <w:pPr>
      <w:ind w:right="360"/>
    </w:pPr>
    <w:r w:rsidRPr="00BF4DD1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061695" wp14:editId="076A6719">
              <wp:simplePos x="0" y="0"/>
              <wp:positionH relativeFrom="page">
                <wp:posOffset>-63501</wp:posOffset>
              </wp:positionH>
              <wp:positionV relativeFrom="bottomMargin">
                <wp:posOffset>231140</wp:posOffset>
              </wp:positionV>
              <wp:extent cx="7835266" cy="571500"/>
              <wp:effectExtent l="0" t="0" r="0" b="1270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35266" cy="571500"/>
                        <a:chOff x="-1" y="-248481"/>
                        <a:chExt cx="6172201" cy="635322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1" y="-248481"/>
                          <a:ext cx="6033139" cy="635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5FD3A" w14:textId="718DDDC7" w:rsidR="00F371E5" w:rsidRPr="00765310" w:rsidRDefault="00F371E5">
                            <w:pPr>
                              <w:pStyle w:val="Footer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061695" id="Group 164" o:spid="_x0000_s1026" style="position:absolute;margin-left:-5pt;margin-top:18.2pt;width:616.95pt;height:45pt;z-index:251659264;mso-position-horizontal-relative:page;mso-position-vertical-relative:bottom-margin-area;mso-width-relative:margin;mso-height-relative:margin" coordorigin=",-2484" coordsize="61722,63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-2484;width:60331;height:63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" filled="f" stroked="f" strokeweight=".5pt">
                <v:textbox inset="0,,0">
                  <w:txbxContent>
                    <w:p w14:paraId="0275FD3A" w14:textId="718DDDC7" w:rsidR="00F371E5" w:rsidRPr="00765310" w:rsidRDefault="00F371E5">
                      <w:pPr>
                        <w:pStyle w:val="Footer"/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4FAE8" w14:textId="77777777" w:rsidR="0008274C" w:rsidRDefault="0008274C">
      <w:r>
        <w:separator/>
      </w:r>
    </w:p>
    <w:p w14:paraId="7CBA80FA" w14:textId="77777777" w:rsidR="0008274C" w:rsidRDefault="0008274C"/>
  </w:footnote>
  <w:footnote w:type="continuationSeparator" w:id="0">
    <w:p w14:paraId="170189B1" w14:textId="77777777" w:rsidR="0008274C" w:rsidRDefault="0008274C">
      <w:r>
        <w:continuationSeparator/>
      </w:r>
    </w:p>
    <w:p w14:paraId="310C01B3" w14:textId="77777777" w:rsidR="0008274C" w:rsidRDefault="000827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23A13" w14:textId="626B01C2" w:rsidR="00F371E5" w:rsidRPr="00765310" w:rsidRDefault="0008274C" w:rsidP="00771A3A">
    <w:pPr>
      <w:pStyle w:val="Footer"/>
      <w:jc w:val="right"/>
      <w:rPr>
        <w:sz w:val="20"/>
      </w:rPr>
    </w:pPr>
    <w:sdt>
      <w:sdtPr>
        <w:rPr>
          <w:rFonts w:asciiTheme="majorHAnsi" w:eastAsiaTheme="majorEastAsia" w:hAnsiTheme="majorHAnsi" w:cstheme="majorBidi"/>
          <w:color w:val="731C3F" w:themeColor="accent1"/>
          <w:sz w:val="32"/>
          <w:szCs w:val="32"/>
        </w:rPr>
        <w:alias w:val="Title"/>
        <w:tag w:val=""/>
        <w:id w:val="-13324399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510B">
          <w:rPr>
            <w:rFonts w:asciiTheme="majorHAnsi" w:eastAsiaTheme="majorEastAsia" w:hAnsiTheme="majorHAnsi" w:cstheme="majorBidi"/>
            <w:color w:val="731C3F" w:themeColor="accent1"/>
            <w:sz w:val="32"/>
            <w:szCs w:val="32"/>
          </w:rPr>
          <w:t>Coursera Full Stack - Course 1</w:t>
        </w:r>
      </w:sdtContent>
    </w:sdt>
    <w:r w:rsidR="00F371E5" w:rsidRPr="00765310">
      <w:rPr>
        <w:caps/>
        <w:color w:val="808080" w:themeColor="background1" w:themeShade="80"/>
        <w:sz w:val="18"/>
        <w:szCs w:val="20"/>
      </w:rPr>
      <w:t> </w:t>
    </w:r>
    <w:r w:rsidR="00F371E5" w:rsidRPr="00765310">
      <w:rPr>
        <w:caps/>
        <w:color w:val="808080" w:themeColor="background1" w:themeShade="80"/>
        <w:sz w:val="16"/>
        <w:szCs w:val="20"/>
      </w:rPr>
      <w:t>| </w:t>
    </w:r>
    <w:sdt>
      <w:sdtPr>
        <w:rPr>
          <w:sz w:val="32"/>
          <w:szCs w:val="32"/>
        </w:rPr>
        <w:alias w:val="Subtitle"/>
        <w:tag w:val=""/>
        <w:id w:val="1643752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2E510B">
          <w:rPr>
            <w:sz w:val="32"/>
            <w:szCs w:val="32"/>
          </w:rPr>
          <w:t>Week 1: Introduction to Angular</w:t>
        </w:r>
      </w:sdtContent>
    </w:sdt>
  </w:p>
  <w:p w14:paraId="6D63C6E5" w14:textId="77777777" w:rsidR="00F371E5" w:rsidRDefault="00F37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7E38"/>
    <w:multiLevelType w:val="hybridMultilevel"/>
    <w:tmpl w:val="671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80E2A"/>
    <w:multiLevelType w:val="hybridMultilevel"/>
    <w:tmpl w:val="1A9C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53FE3"/>
    <w:multiLevelType w:val="hybridMultilevel"/>
    <w:tmpl w:val="4D10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088D"/>
    <w:multiLevelType w:val="hybridMultilevel"/>
    <w:tmpl w:val="3A6A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2068E"/>
    <w:multiLevelType w:val="hybridMultilevel"/>
    <w:tmpl w:val="982C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24CA4"/>
    <w:multiLevelType w:val="hybridMultilevel"/>
    <w:tmpl w:val="009A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86687"/>
    <w:multiLevelType w:val="hybridMultilevel"/>
    <w:tmpl w:val="B8D0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32325"/>
    <w:multiLevelType w:val="hybridMultilevel"/>
    <w:tmpl w:val="57A4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D7059"/>
    <w:multiLevelType w:val="hybridMultilevel"/>
    <w:tmpl w:val="F5CA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92066"/>
    <w:multiLevelType w:val="hybridMultilevel"/>
    <w:tmpl w:val="0E04F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9A18DD"/>
    <w:multiLevelType w:val="hybridMultilevel"/>
    <w:tmpl w:val="DC8A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A3D03"/>
    <w:multiLevelType w:val="hybridMultilevel"/>
    <w:tmpl w:val="2692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F0932"/>
    <w:multiLevelType w:val="hybridMultilevel"/>
    <w:tmpl w:val="7DD0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90C0F"/>
    <w:multiLevelType w:val="multilevel"/>
    <w:tmpl w:val="84C2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D51748"/>
    <w:multiLevelType w:val="hybridMultilevel"/>
    <w:tmpl w:val="B51A1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774766"/>
    <w:multiLevelType w:val="hybridMultilevel"/>
    <w:tmpl w:val="92A6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C16F7"/>
    <w:multiLevelType w:val="hybridMultilevel"/>
    <w:tmpl w:val="1146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168B4"/>
    <w:multiLevelType w:val="hybridMultilevel"/>
    <w:tmpl w:val="5A3A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039AE"/>
    <w:multiLevelType w:val="hybridMultilevel"/>
    <w:tmpl w:val="6966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06A85"/>
    <w:multiLevelType w:val="hybridMultilevel"/>
    <w:tmpl w:val="8562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"/>
  </w:num>
  <w:num w:numId="4">
    <w:abstractNumId w:val="12"/>
  </w:num>
  <w:num w:numId="5">
    <w:abstractNumId w:val="9"/>
  </w:num>
  <w:num w:numId="6">
    <w:abstractNumId w:val="17"/>
  </w:num>
  <w:num w:numId="7">
    <w:abstractNumId w:val="19"/>
  </w:num>
  <w:num w:numId="8">
    <w:abstractNumId w:val="0"/>
  </w:num>
  <w:num w:numId="9">
    <w:abstractNumId w:val="18"/>
  </w:num>
  <w:num w:numId="10">
    <w:abstractNumId w:val="20"/>
  </w:num>
  <w:num w:numId="11">
    <w:abstractNumId w:val="10"/>
  </w:num>
  <w:num w:numId="12">
    <w:abstractNumId w:val="5"/>
  </w:num>
  <w:num w:numId="13">
    <w:abstractNumId w:val="11"/>
  </w:num>
  <w:num w:numId="14">
    <w:abstractNumId w:val="6"/>
  </w:num>
  <w:num w:numId="15">
    <w:abstractNumId w:val="16"/>
  </w:num>
  <w:num w:numId="16">
    <w:abstractNumId w:val="13"/>
  </w:num>
  <w:num w:numId="17">
    <w:abstractNumId w:val="3"/>
  </w:num>
  <w:num w:numId="18">
    <w:abstractNumId w:val="2"/>
  </w:num>
  <w:num w:numId="19">
    <w:abstractNumId w:val="15"/>
  </w:num>
  <w:num w:numId="20">
    <w:abstractNumId w:val="4"/>
  </w:num>
  <w:num w:numId="21">
    <w:abstractNumId w:val="8"/>
  </w:num>
  <w:num w:numId="22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D1"/>
    <w:rsid w:val="000014FB"/>
    <w:rsid w:val="00002F74"/>
    <w:rsid w:val="00010548"/>
    <w:rsid w:val="00016418"/>
    <w:rsid w:val="00027623"/>
    <w:rsid w:val="000337AD"/>
    <w:rsid w:val="0003529A"/>
    <w:rsid w:val="00053AEE"/>
    <w:rsid w:val="00053DF8"/>
    <w:rsid w:val="000551C9"/>
    <w:rsid w:val="00055B82"/>
    <w:rsid w:val="00056145"/>
    <w:rsid w:val="0006648C"/>
    <w:rsid w:val="00077C9B"/>
    <w:rsid w:val="0008274C"/>
    <w:rsid w:val="00085AF7"/>
    <w:rsid w:val="00086FEE"/>
    <w:rsid w:val="0009147C"/>
    <w:rsid w:val="000B7FE4"/>
    <w:rsid w:val="000D5140"/>
    <w:rsid w:val="000D5597"/>
    <w:rsid w:val="000D6B0E"/>
    <w:rsid w:val="000E550B"/>
    <w:rsid w:val="000F175F"/>
    <w:rsid w:val="00103F9F"/>
    <w:rsid w:val="001121E9"/>
    <w:rsid w:val="001134C5"/>
    <w:rsid w:val="00115384"/>
    <w:rsid w:val="00122D61"/>
    <w:rsid w:val="00131466"/>
    <w:rsid w:val="00131FEC"/>
    <w:rsid w:val="001337C4"/>
    <w:rsid w:val="001407F1"/>
    <w:rsid w:val="00142903"/>
    <w:rsid w:val="00144461"/>
    <w:rsid w:val="00154FF3"/>
    <w:rsid w:val="001637EB"/>
    <w:rsid w:val="001654DC"/>
    <w:rsid w:val="001725C6"/>
    <w:rsid w:val="00172BC7"/>
    <w:rsid w:val="00177CAA"/>
    <w:rsid w:val="00177ECD"/>
    <w:rsid w:val="00182041"/>
    <w:rsid w:val="0018380C"/>
    <w:rsid w:val="0019035E"/>
    <w:rsid w:val="0019789A"/>
    <w:rsid w:val="001A07A3"/>
    <w:rsid w:val="001A4019"/>
    <w:rsid w:val="001B2A70"/>
    <w:rsid w:val="001C3DD8"/>
    <w:rsid w:val="001C5E7D"/>
    <w:rsid w:val="001D5F20"/>
    <w:rsid w:val="001F0CE0"/>
    <w:rsid w:val="001F18A1"/>
    <w:rsid w:val="001F24B4"/>
    <w:rsid w:val="00204DB5"/>
    <w:rsid w:val="002148B5"/>
    <w:rsid w:val="00246E26"/>
    <w:rsid w:val="00247C08"/>
    <w:rsid w:val="00261710"/>
    <w:rsid w:val="002642C1"/>
    <w:rsid w:val="002656BE"/>
    <w:rsid w:val="00265FF2"/>
    <w:rsid w:val="002661E3"/>
    <w:rsid w:val="00287FC7"/>
    <w:rsid w:val="002B0D65"/>
    <w:rsid w:val="002B4A16"/>
    <w:rsid w:val="002C0A6C"/>
    <w:rsid w:val="002C2993"/>
    <w:rsid w:val="002C2F8B"/>
    <w:rsid w:val="002D2158"/>
    <w:rsid w:val="002D56C0"/>
    <w:rsid w:val="002D57D2"/>
    <w:rsid w:val="002E35E2"/>
    <w:rsid w:val="002E510B"/>
    <w:rsid w:val="002F4192"/>
    <w:rsid w:val="003178D3"/>
    <w:rsid w:val="00336AAC"/>
    <w:rsid w:val="0034284F"/>
    <w:rsid w:val="00360D91"/>
    <w:rsid w:val="003732B2"/>
    <w:rsid w:val="00375D22"/>
    <w:rsid w:val="00386159"/>
    <w:rsid w:val="003866D1"/>
    <w:rsid w:val="00390D45"/>
    <w:rsid w:val="003A7F32"/>
    <w:rsid w:val="003C3A51"/>
    <w:rsid w:val="003D03CB"/>
    <w:rsid w:val="003E0725"/>
    <w:rsid w:val="003E523E"/>
    <w:rsid w:val="003F07ED"/>
    <w:rsid w:val="003F72F3"/>
    <w:rsid w:val="00401ACF"/>
    <w:rsid w:val="00403900"/>
    <w:rsid w:val="00407F86"/>
    <w:rsid w:val="00412C07"/>
    <w:rsid w:val="00424600"/>
    <w:rsid w:val="00427651"/>
    <w:rsid w:val="00435D9F"/>
    <w:rsid w:val="00442053"/>
    <w:rsid w:val="00443B88"/>
    <w:rsid w:val="00444794"/>
    <w:rsid w:val="0045135D"/>
    <w:rsid w:val="004530E7"/>
    <w:rsid w:val="00455793"/>
    <w:rsid w:val="0045716F"/>
    <w:rsid w:val="00457E28"/>
    <w:rsid w:val="00465E93"/>
    <w:rsid w:val="004720C8"/>
    <w:rsid w:val="00475701"/>
    <w:rsid w:val="00475B1C"/>
    <w:rsid w:val="00484808"/>
    <w:rsid w:val="00487AE9"/>
    <w:rsid w:val="00487DD3"/>
    <w:rsid w:val="00494F1A"/>
    <w:rsid w:val="004B609A"/>
    <w:rsid w:val="004C4547"/>
    <w:rsid w:val="004D12A1"/>
    <w:rsid w:val="004D3332"/>
    <w:rsid w:val="004D47E9"/>
    <w:rsid w:val="004D4F6B"/>
    <w:rsid w:val="004E523E"/>
    <w:rsid w:val="004E790B"/>
    <w:rsid w:val="00506112"/>
    <w:rsid w:val="00512282"/>
    <w:rsid w:val="0052292A"/>
    <w:rsid w:val="00524FB7"/>
    <w:rsid w:val="005274B5"/>
    <w:rsid w:val="005417F5"/>
    <w:rsid w:val="005647A7"/>
    <w:rsid w:val="00564AEE"/>
    <w:rsid w:val="00567137"/>
    <w:rsid w:val="00575A30"/>
    <w:rsid w:val="00580A2F"/>
    <w:rsid w:val="005A1F13"/>
    <w:rsid w:val="005A3CC7"/>
    <w:rsid w:val="005B5C7A"/>
    <w:rsid w:val="005C284C"/>
    <w:rsid w:val="005D2820"/>
    <w:rsid w:val="005E14FC"/>
    <w:rsid w:val="005E6FBB"/>
    <w:rsid w:val="005E7CC1"/>
    <w:rsid w:val="005F2F8B"/>
    <w:rsid w:val="00600C4F"/>
    <w:rsid w:val="006046F4"/>
    <w:rsid w:val="00604ADC"/>
    <w:rsid w:val="00616C22"/>
    <w:rsid w:val="006318B0"/>
    <w:rsid w:val="00644ECF"/>
    <w:rsid w:val="00647043"/>
    <w:rsid w:val="00647204"/>
    <w:rsid w:val="006571AC"/>
    <w:rsid w:val="006664EA"/>
    <w:rsid w:val="0067353D"/>
    <w:rsid w:val="00680576"/>
    <w:rsid w:val="006819CC"/>
    <w:rsid w:val="00686646"/>
    <w:rsid w:val="00692937"/>
    <w:rsid w:val="006A0B01"/>
    <w:rsid w:val="006A4131"/>
    <w:rsid w:val="006B08E5"/>
    <w:rsid w:val="006B0C9B"/>
    <w:rsid w:val="006C7F50"/>
    <w:rsid w:val="006D7B9E"/>
    <w:rsid w:val="006E125E"/>
    <w:rsid w:val="006E332F"/>
    <w:rsid w:val="006E71CE"/>
    <w:rsid w:val="006E778D"/>
    <w:rsid w:val="007129EF"/>
    <w:rsid w:val="00732E1F"/>
    <w:rsid w:val="007429C0"/>
    <w:rsid w:val="00756D35"/>
    <w:rsid w:val="0076097F"/>
    <w:rsid w:val="00765310"/>
    <w:rsid w:val="00771A3A"/>
    <w:rsid w:val="0077357E"/>
    <w:rsid w:val="00781893"/>
    <w:rsid w:val="0079484D"/>
    <w:rsid w:val="007B62D6"/>
    <w:rsid w:val="007C4EF7"/>
    <w:rsid w:val="007C622A"/>
    <w:rsid w:val="007C7C88"/>
    <w:rsid w:val="007D5CBE"/>
    <w:rsid w:val="007D771E"/>
    <w:rsid w:val="007E10E7"/>
    <w:rsid w:val="007E1FC8"/>
    <w:rsid w:val="007E2C46"/>
    <w:rsid w:val="007F01A4"/>
    <w:rsid w:val="007F4AE1"/>
    <w:rsid w:val="007F63FA"/>
    <w:rsid w:val="00801909"/>
    <w:rsid w:val="00807FF8"/>
    <w:rsid w:val="00812199"/>
    <w:rsid w:val="0082091F"/>
    <w:rsid w:val="00833DF3"/>
    <w:rsid w:val="00833F71"/>
    <w:rsid w:val="00833FCF"/>
    <w:rsid w:val="00837DD0"/>
    <w:rsid w:val="00841DAD"/>
    <w:rsid w:val="00844173"/>
    <w:rsid w:val="008461ED"/>
    <w:rsid w:val="0087047B"/>
    <w:rsid w:val="00877850"/>
    <w:rsid w:val="00877A24"/>
    <w:rsid w:val="0089797D"/>
    <w:rsid w:val="008B4B83"/>
    <w:rsid w:val="008B6F15"/>
    <w:rsid w:val="008C111B"/>
    <w:rsid w:val="008E3B91"/>
    <w:rsid w:val="008E4F50"/>
    <w:rsid w:val="00905536"/>
    <w:rsid w:val="00907405"/>
    <w:rsid w:val="00911C32"/>
    <w:rsid w:val="00943B9E"/>
    <w:rsid w:val="00954839"/>
    <w:rsid w:val="0095514E"/>
    <w:rsid w:val="009579B4"/>
    <w:rsid w:val="0096070E"/>
    <w:rsid w:val="00964A49"/>
    <w:rsid w:val="009725F1"/>
    <w:rsid w:val="00972C4A"/>
    <w:rsid w:val="00975ECC"/>
    <w:rsid w:val="0098751D"/>
    <w:rsid w:val="009975E6"/>
    <w:rsid w:val="009A35B0"/>
    <w:rsid w:val="009A44BD"/>
    <w:rsid w:val="009B45A3"/>
    <w:rsid w:val="009C004C"/>
    <w:rsid w:val="009E676D"/>
    <w:rsid w:val="009F17FF"/>
    <w:rsid w:val="009F4F39"/>
    <w:rsid w:val="009F564D"/>
    <w:rsid w:val="00A04A9D"/>
    <w:rsid w:val="00A206B9"/>
    <w:rsid w:val="00A31C1E"/>
    <w:rsid w:val="00A33310"/>
    <w:rsid w:val="00A368BD"/>
    <w:rsid w:val="00A41EB3"/>
    <w:rsid w:val="00A46A9C"/>
    <w:rsid w:val="00A50B9E"/>
    <w:rsid w:val="00A52388"/>
    <w:rsid w:val="00A53AF7"/>
    <w:rsid w:val="00A64BBC"/>
    <w:rsid w:val="00A67D92"/>
    <w:rsid w:val="00A80D21"/>
    <w:rsid w:val="00A831D8"/>
    <w:rsid w:val="00A87B0F"/>
    <w:rsid w:val="00AA3152"/>
    <w:rsid w:val="00AA4253"/>
    <w:rsid w:val="00AA7040"/>
    <w:rsid w:val="00AA74AD"/>
    <w:rsid w:val="00AA7733"/>
    <w:rsid w:val="00AD23D2"/>
    <w:rsid w:val="00AD6B72"/>
    <w:rsid w:val="00AE5963"/>
    <w:rsid w:val="00AE59E2"/>
    <w:rsid w:val="00AE66FD"/>
    <w:rsid w:val="00AF5261"/>
    <w:rsid w:val="00B03325"/>
    <w:rsid w:val="00B071F6"/>
    <w:rsid w:val="00B25521"/>
    <w:rsid w:val="00B26053"/>
    <w:rsid w:val="00B27EEB"/>
    <w:rsid w:val="00B328C6"/>
    <w:rsid w:val="00B32F16"/>
    <w:rsid w:val="00B33318"/>
    <w:rsid w:val="00B47802"/>
    <w:rsid w:val="00B63DE1"/>
    <w:rsid w:val="00B64A1D"/>
    <w:rsid w:val="00B64FC5"/>
    <w:rsid w:val="00B728D6"/>
    <w:rsid w:val="00B767DD"/>
    <w:rsid w:val="00B76AFC"/>
    <w:rsid w:val="00B814F1"/>
    <w:rsid w:val="00B949DF"/>
    <w:rsid w:val="00B96093"/>
    <w:rsid w:val="00BB1BD9"/>
    <w:rsid w:val="00BB2F5E"/>
    <w:rsid w:val="00BB43FA"/>
    <w:rsid w:val="00BC015E"/>
    <w:rsid w:val="00BC342F"/>
    <w:rsid w:val="00BD636E"/>
    <w:rsid w:val="00BD6DF0"/>
    <w:rsid w:val="00BE7CB8"/>
    <w:rsid w:val="00BF0FC7"/>
    <w:rsid w:val="00BF1542"/>
    <w:rsid w:val="00BF1CE6"/>
    <w:rsid w:val="00BF2454"/>
    <w:rsid w:val="00BF45A4"/>
    <w:rsid w:val="00BF4DD1"/>
    <w:rsid w:val="00BF62CA"/>
    <w:rsid w:val="00BF7DAD"/>
    <w:rsid w:val="00C02CE5"/>
    <w:rsid w:val="00C03D70"/>
    <w:rsid w:val="00C03ED5"/>
    <w:rsid w:val="00C04887"/>
    <w:rsid w:val="00C06CD0"/>
    <w:rsid w:val="00C06E4E"/>
    <w:rsid w:val="00C072E0"/>
    <w:rsid w:val="00C07DF9"/>
    <w:rsid w:val="00C10678"/>
    <w:rsid w:val="00C13D3D"/>
    <w:rsid w:val="00C14082"/>
    <w:rsid w:val="00C1795F"/>
    <w:rsid w:val="00C21FF4"/>
    <w:rsid w:val="00C24423"/>
    <w:rsid w:val="00C27898"/>
    <w:rsid w:val="00C516B9"/>
    <w:rsid w:val="00C73076"/>
    <w:rsid w:val="00C73B54"/>
    <w:rsid w:val="00C772D1"/>
    <w:rsid w:val="00C80495"/>
    <w:rsid w:val="00C80850"/>
    <w:rsid w:val="00C8088B"/>
    <w:rsid w:val="00C826C4"/>
    <w:rsid w:val="00C82CFF"/>
    <w:rsid w:val="00C87C04"/>
    <w:rsid w:val="00C944A2"/>
    <w:rsid w:val="00C97D86"/>
    <w:rsid w:val="00CA2AB8"/>
    <w:rsid w:val="00CA7B25"/>
    <w:rsid w:val="00CA7CD5"/>
    <w:rsid w:val="00CB0303"/>
    <w:rsid w:val="00CB08A4"/>
    <w:rsid w:val="00CB3BD4"/>
    <w:rsid w:val="00CC36C6"/>
    <w:rsid w:val="00CC65FC"/>
    <w:rsid w:val="00CD42A2"/>
    <w:rsid w:val="00CE1155"/>
    <w:rsid w:val="00CE6EB6"/>
    <w:rsid w:val="00CE7C8E"/>
    <w:rsid w:val="00CF2EA5"/>
    <w:rsid w:val="00CF4602"/>
    <w:rsid w:val="00CF6A40"/>
    <w:rsid w:val="00D00704"/>
    <w:rsid w:val="00D04901"/>
    <w:rsid w:val="00D10FFE"/>
    <w:rsid w:val="00D13F61"/>
    <w:rsid w:val="00D17055"/>
    <w:rsid w:val="00D4095C"/>
    <w:rsid w:val="00D40A6B"/>
    <w:rsid w:val="00D54B0C"/>
    <w:rsid w:val="00D56F14"/>
    <w:rsid w:val="00D7687F"/>
    <w:rsid w:val="00D82E49"/>
    <w:rsid w:val="00D84701"/>
    <w:rsid w:val="00D876F3"/>
    <w:rsid w:val="00D87D98"/>
    <w:rsid w:val="00D93173"/>
    <w:rsid w:val="00D95AE4"/>
    <w:rsid w:val="00DA13B5"/>
    <w:rsid w:val="00DB0855"/>
    <w:rsid w:val="00DB0BC2"/>
    <w:rsid w:val="00DB2BBA"/>
    <w:rsid w:val="00E048E5"/>
    <w:rsid w:val="00E21539"/>
    <w:rsid w:val="00E25E57"/>
    <w:rsid w:val="00E44D79"/>
    <w:rsid w:val="00E52A62"/>
    <w:rsid w:val="00E61E0F"/>
    <w:rsid w:val="00E6307E"/>
    <w:rsid w:val="00E6551A"/>
    <w:rsid w:val="00E67E3F"/>
    <w:rsid w:val="00E7150B"/>
    <w:rsid w:val="00E95AB1"/>
    <w:rsid w:val="00EA1D3B"/>
    <w:rsid w:val="00EA278D"/>
    <w:rsid w:val="00EA6AF4"/>
    <w:rsid w:val="00EB7898"/>
    <w:rsid w:val="00ED4F48"/>
    <w:rsid w:val="00ED62CE"/>
    <w:rsid w:val="00ED72AB"/>
    <w:rsid w:val="00ED76D9"/>
    <w:rsid w:val="00EE1679"/>
    <w:rsid w:val="00EE5C06"/>
    <w:rsid w:val="00EE657F"/>
    <w:rsid w:val="00EF1086"/>
    <w:rsid w:val="00F06B2E"/>
    <w:rsid w:val="00F15115"/>
    <w:rsid w:val="00F31552"/>
    <w:rsid w:val="00F371E5"/>
    <w:rsid w:val="00F37762"/>
    <w:rsid w:val="00F4091D"/>
    <w:rsid w:val="00F4275F"/>
    <w:rsid w:val="00F55FC2"/>
    <w:rsid w:val="00F600C6"/>
    <w:rsid w:val="00F74AE2"/>
    <w:rsid w:val="00F75E33"/>
    <w:rsid w:val="00F77229"/>
    <w:rsid w:val="00F81B1C"/>
    <w:rsid w:val="00F91866"/>
    <w:rsid w:val="00F930C6"/>
    <w:rsid w:val="00FA7D3B"/>
    <w:rsid w:val="00FB206B"/>
    <w:rsid w:val="00FB50D0"/>
    <w:rsid w:val="00FD0884"/>
    <w:rsid w:val="00FD4F07"/>
    <w:rsid w:val="00FE0525"/>
    <w:rsid w:val="00FE3F29"/>
    <w:rsid w:val="00FE707D"/>
    <w:rsid w:val="00FE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D8BA5"/>
  <w15:chartTrackingRefBased/>
  <w15:docId w15:val="{E8CA4CAF-415C-F743-88EB-74179B24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1DAD"/>
    <w:pPr>
      <w:spacing w:after="0" w:line="240" w:lineRule="auto"/>
    </w:pPr>
    <w:rPr>
      <w:rFonts w:eastAsia="Times New Roman" w:cs="Times New Roman"/>
      <w:color w:val="auto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EB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AE4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37EB"/>
    <w:rPr>
      <w:rFonts w:asciiTheme="majorHAnsi" w:eastAsiaTheme="majorEastAsia" w:hAnsiTheme="majorHAnsi" w:cstheme="majorBidi"/>
      <w:b/>
      <w:color w:val="7F7F7F" w:themeColor="text1" w:themeTint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AE4"/>
    <w:rPr>
      <w:rFonts w:asciiTheme="majorHAnsi" w:eastAsiaTheme="majorEastAsia" w:hAnsiTheme="majorHAnsi" w:cstheme="majorBidi"/>
      <w:b/>
      <w:color w:val="auto"/>
      <w:sz w:val="28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E6E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76D9"/>
    <w:rPr>
      <w:color w:val="214C5E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2053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14082"/>
    <w:pPr>
      <w:spacing w:before="100" w:beforeAutospacing="1" w:after="100" w:afterAutospacing="1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46E2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46E26"/>
    <w:pPr>
      <w:ind w:left="3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46E26"/>
    <w:pPr>
      <w:ind w:left="60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46E26"/>
    <w:pPr>
      <w:ind w:left="90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46E26"/>
    <w:pPr>
      <w:ind w:left="120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46E26"/>
    <w:pPr>
      <w:ind w:left="15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46E26"/>
    <w:pPr>
      <w:ind w:left="18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46E26"/>
    <w:pPr>
      <w:ind w:left="210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46E26"/>
    <w:pPr>
      <w:ind w:left="240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7E10E7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765310"/>
  </w:style>
  <w:style w:type="paragraph" w:styleId="BalloonText">
    <w:name w:val="Balloon Text"/>
    <w:basedOn w:val="Normal"/>
    <w:link w:val="BalloonTextChar"/>
    <w:uiPriority w:val="99"/>
    <w:semiHidden/>
    <w:unhideWhenUsed/>
    <w:rsid w:val="00771A3A"/>
    <w:rPr>
      <w:rFonts w:ascii="Times New Roman" w:hAnsi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A3A"/>
    <w:rPr>
      <w:rFonts w:ascii="Times New Roman" w:eastAsia="Times New Roman" w:hAnsi="Times New Roman" w:cs="Times New Roman"/>
      <w:color w:val="auto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2" w:color="56152F" w:themeColor="accent4"/>
            <w:right w:val="none" w:sz="0" w:space="0" w:color="auto"/>
          </w:divBdr>
        </w:div>
      </w:divsChild>
    </w:div>
    <w:div w:id="139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chen95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8D7E47-89EF-0542-B0CF-55DD699C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338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644 Lab11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Full Stack - Course 1</dc:title>
  <dc:subject>Week 1: Introduction to Angular</dc:subject>
  <dc:creator>Beier Chen</dc:creator>
  <cp:keywords/>
  <dc:description/>
  <cp:lastModifiedBy>Beier Chen</cp:lastModifiedBy>
  <cp:revision>24</cp:revision>
  <cp:lastPrinted>2018-02-21T03:02:00Z</cp:lastPrinted>
  <dcterms:created xsi:type="dcterms:W3CDTF">2018-02-21T03:02:00Z</dcterms:created>
  <dcterms:modified xsi:type="dcterms:W3CDTF">2018-05-30T18:17:00Z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